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A845" w14:textId="77777777" w:rsidR="00827218" w:rsidRDefault="002A30C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A41B8B" wp14:editId="35C1941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1" cy="9123526"/>
                <wp:effectExtent l="0" t="0" r="0" b="1424"/>
                <wp:wrapNone/>
                <wp:docPr id="18878065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1" cy="9123526"/>
                          <a:chOff x="0" y="0"/>
                          <a:chExt cx="6864821" cy="9123526"/>
                        </a:xfrm>
                      </wpg:grpSpPr>
                      <wps:wsp>
                        <wps:cNvPr id="1050126820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27799970" name="Rectangle 195"/>
                        <wps:cNvSpPr/>
                        <wps:spPr>
                          <a:xfrm>
                            <a:off x="0" y="4094326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6F6F7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6E23BD" w14:textId="77777777" w:rsidR="00827218" w:rsidRDefault="00827218">
                              <w:pPr>
                                <w:pStyle w:val="KeinLeerraum"/>
                                <w:spacing w:before="120"/>
                                <w:jc w:val="center"/>
                                <w:rPr>
                                  <w:color w:val="FFFFF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="horz" wrap="square" lIns="457200" tIns="731520" rIns="457200" bIns="457200" anchor="b" anchorCtr="0" compatLnSpc="1">
                          <a:noAutofit/>
                        </wps:bodyPr>
                      </wps:wsp>
                      <wps:wsp>
                        <wps:cNvPr id="175993515" name="Text Box 196"/>
                        <wps:cNvSpPr txBox="1"/>
                        <wps:spPr>
                          <a:xfrm>
                            <a:off x="6821" y="1371600"/>
                            <a:ext cx="6858000" cy="27227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1A701F" w14:textId="77777777" w:rsidR="00827218" w:rsidRDefault="002A30CE">
                              <w:pPr>
                                <w:pStyle w:val="KeinLeerraum"/>
                                <w:jc w:val="center"/>
                              </w:pPr>
                              <w:r>
                                <w:rPr>
                                  <w:caps/>
                                  <w:color w:val="6F6F74"/>
                                  <w:sz w:val="56"/>
                                  <w:szCs w:val="56"/>
                                </w:rPr>
                                <w:t>Anwenderdokumentation boom</w:t>
                              </w:r>
                            </w:p>
                          </w:txbxContent>
                        </wps:txbx>
                        <wps:bodyPr vert="horz" wrap="square" lIns="457200" tIns="91440" rIns="457200" bIns="91440" anchor="ctr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41B8B" id="Group 198" o:spid="_x0000_s1026" style="position:absolute;margin-left:0;margin-top:0;width:540.55pt;height:718.4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">
                <v:rect id="Rectangle 194" o:spid="_x0000_s1027" style="position:absolute;width:68580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" fillcolor="#6f6f74" stroked="f">
                  <v:textbox inset="0,0,0,0"/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" fillcolor="#6f6f74" stroked="f">
                  <v:textbox inset="36pt,57.6pt,36pt,36pt">
                    <w:txbxContent>
                      <w:p w14:paraId="736E23BD" w14:textId="77777777" w:rsidR="00827218" w:rsidRDefault="00827218">
                        <w:pPr>
                          <w:pStyle w:val="KeinLeerraum"/>
                          <w:spacing w:before="120"/>
                          <w:jc w:val="center"/>
                          <w:rPr>
                            <w:color w:val="FFFFFF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" filled="f" stroked="f">
                  <v:textbox inset="36pt,7.2pt,36pt,7.2pt">
                    <w:txbxContent>
                      <w:p w14:paraId="2A1A701F" w14:textId="77777777" w:rsidR="00827218" w:rsidRDefault="002A30CE">
                        <w:pPr>
                          <w:pStyle w:val="KeinLeerraum"/>
                          <w:jc w:val="center"/>
                        </w:pPr>
                        <w:r>
                          <w:rPr>
                            <w:caps/>
                            <w:color w:val="6F6F74"/>
                            <w:sz w:val="56"/>
                            <w:szCs w:val="56"/>
                          </w:rPr>
                          <w:t>Anwenderdokumentation boom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D2499E" w14:textId="77777777" w:rsidR="00827218" w:rsidRDefault="00827218">
      <w:pPr>
        <w:pageBreakBefore/>
      </w:pPr>
    </w:p>
    <w:p w14:paraId="315EF11D" w14:textId="14BC5F59" w:rsidR="00827218" w:rsidRDefault="00A539F8">
      <w:pPr>
        <w:pStyle w:val="Inhaltsverzeichnisberschrift"/>
        <w:outlineLvl w:val="9"/>
        <w:rPr>
          <w:b/>
          <w:bCs/>
          <w:lang w:val="en-US"/>
        </w:rPr>
      </w:pPr>
      <w:r w:rsidRPr="00A539F8">
        <w:rPr>
          <w:b/>
          <w:bCs/>
          <w:lang w:val="en-US"/>
        </w:rPr>
        <w:t>Inhaltsverzeichnis</w:t>
      </w:r>
    </w:p>
    <w:p w14:paraId="19A2A709" w14:textId="77777777" w:rsidR="002A30CE" w:rsidRPr="002A30CE" w:rsidRDefault="002A30CE" w:rsidP="002A30CE">
      <w:pPr>
        <w:rPr>
          <w:lang w:val="en-US"/>
        </w:rPr>
      </w:pPr>
    </w:p>
    <w:p w14:paraId="2254C0A6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r>
        <w:rPr>
          <w:color w:val="37373A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color w:val="37373A"/>
          <w:sz w:val="36"/>
          <w:szCs w:val="36"/>
        </w:rPr>
        <w:fldChar w:fldCharType="separate"/>
      </w:r>
      <w:hyperlink w:anchor="_Toc195117375" w:history="1">
        <w:r>
          <w:rPr>
            <w:rStyle w:val="Hyperlink"/>
            <w:b/>
            <w:bCs/>
          </w:rPr>
          <w:t>1.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Einleitung</w:t>
        </w:r>
        <w:r>
          <w:tab/>
          <w:t>2</w:t>
        </w:r>
      </w:hyperlink>
    </w:p>
    <w:p w14:paraId="286F755A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76" w:history="1">
        <w:r>
          <w:rPr>
            <w:rStyle w:val="Hyperlink"/>
            <w:b/>
            <w:bCs/>
          </w:rPr>
          <w:t>2.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Installation und Systemanforderungen</w:t>
        </w:r>
        <w:r>
          <w:tab/>
          <w:t>2</w:t>
        </w:r>
      </w:hyperlink>
    </w:p>
    <w:p w14:paraId="56F5B764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77" w:history="1">
        <w:r>
          <w:rPr>
            <w:rStyle w:val="Hyperlink"/>
            <w:b/>
            <w:bCs/>
          </w:rPr>
          <w:t>3.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Erste Schritte</w:t>
        </w:r>
        <w:r>
          <w:tab/>
          <w:t>3</w:t>
        </w:r>
      </w:hyperlink>
    </w:p>
    <w:p w14:paraId="2B894BEC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78" w:history="1">
        <w:r>
          <w:rPr>
            <w:rStyle w:val="Hyperlink"/>
            <w:b/>
            <w:bCs/>
          </w:rPr>
          <w:t>4.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Dateien hochladen</w:t>
        </w:r>
        <w:r>
          <w:tab/>
          <w:t>5</w:t>
        </w:r>
      </w:hyperlink>
    </w:p>
    <w:p w14:paraId="4D327958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79" w:history="1">
        <w:r>
          <w:rPr>
            <w:rStyle w:val="Hyperlink"/>
            <w:b/>
            <w:bCs/>
          </w:rPr>
          <w:t>5.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Datenverarbeitung starten</w:t>
        </w:r>
        <w:r>
          <w:tab/>
          <w:t>5</w:t>
        </w:r>
      </w:hyperlink>
    </w:p>
    <w:p w14:paraId="2466124B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80" w:history="1">
        <w:r>
          <w:rPr>
            <w:rStyle w:val="Hyperlink"/>
            <w:b/>
            <w:bCs/>
          </w:rPr>
          <w:t>6.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Export der Ergebnisse</w:t>
        </w:r>
        <w:r>
          <w:tab/>
          <w:t>6</w:t>
        </w:r>
      </w:hyperlink>
    </w:p>
    <w:p w14:paraId="7AD87B3E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81" w:history="1">
        <w:r>
          <w:rPr>
            <w:rStyle w:val="Hyperlink"/>
            <w:b/>
            <w:bCs/>
          </w:rPr>
          <w:t>7.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Fehlersuche und häufige Probleme</w:t>
        </w:r>
        <w:r>
          <w:tab/>
          <w:t>7</w:t>
        </w:r>
      </w:hyperlink>
    </w:p>
    <w:p w14:paraId="5DFCFBF9" w14:textId="77777777" w:rsidR="00827218" w:rsidRDefault="002A30CE">
      <w:pPr>
        <w:pStyle w:val="Verzeichnis1"/>
        <w:tabs>
          <w:tab w:val="right" w:leader="dot" w:pos="480"/>
          <w:tab w:val="right" w:leader="dot" w:pos="9016"/>
        </w:tabs>
      </w:pPr>
      <w:hyperlink w:anchor="_Toc195117382" w:history="1">
        <w:r>
          <w:rPr>
            <w:rStyle w:val="Hyperlink"/>
            <w:b/>
            <w:bCs/>
          </w:rPr>
          <w:t>8.</w:t>
        </w:r>
        <w:r>
          <w:rPr>
            <w:kern w:val="3"/>
            <w:sz w:val="24"/>
            <w:szCs w:val="24"/>
            <w:lang w:eastAsia="de-DE"/>
          </w:rPr>
          <w:tab/>
        </w:r>
        <w:r>
          <w:rPr>
            <w:rStyle w:val="Hyperlink"/>
            <w:b/>
            <w:bCs/>
          </w:rPr>
          <w:t>Kontakt und Support</w:t>
        </w:r>
        <w:r>
          <w:tab/>
          <w:t>7</w:t>
        </w:r>
      </w:hyperlink>
    </w:p>
    <w:p w14:paraId="4D5B6270" w14:textId="77777777" w:rsidR="00827218" w:rsidRDefault="002A30CE">
      <w:r>
        <w:fldChar w:fldCharType="end"/>
      </w:r>
    </w:p>
    <w:p w14:paraId="45DC3A81" w14:textId="77777777" w:rsidR="00827218" w:rsidRDefault="00827218"/>
    <w:p w14:paraId="2CBD3C35" w14:textId="77777777" w:rsidR="00827218" w:rsidRDefault="00827218">
      <w:pPr>
        <w:rPr>
          <w:caps/>
        </w:rPr>
      </w:pPr>
    </w:p>
    <w:p w14:paraId="72BB92D2" w14:textId="77777777" w:rsidR="00827218" w:rsidRDefault="00827218">
      <w:pPr>
        <w:rPr>
          <w:caps/>
        </w:rPr>
      </w:pPr>
    </w:p>
    <w:p w14:paraId="20FC6CC4" w14:textId="77777777" w:rsidR="00827218" w:rsidRDefault="00827218">
      <w:pPr>
        <w:rPr>
          <w:caps/>
        </w:rPr>
      </w:pPr>
    </w:p>
    <w:p w14:paraId="0EE55307" w14:textId="77777777" w:rsidR="00827218" w:rsidRDefault="00827218">
      <w:pPr>
        <w:rPr>
          <w:caps/>
        </w:rPr>
      </w:pPr>
    </w:p>
    <w:p w14:paraId="0EAEF363" w14:textId="77777777" w:rsidR="00827218" w:rsidRDefault="00827218">
      <w:pPr>
        <w:rPr>
          <w:caps/>
        </w:rPr>
      </w:pPr>
    </w:p>
    <w:p w14:paraId="68BBC726" w14:textId="77777777" w:rsidR="00827218" w:rsidRDefault="00827218">
      <w:pPr>
        <w:rPr>
          <w:caps/>
        </w:rPr>
      </w:pPr>
    </w:p>
    <w:p w14:paraId="06D3E0C3" w14:textId="77777777" w:rsidR="00827218" w:rsidRDefault="00827218">
      <w:pPr>
        <w:rPr>
          <w:caps/>
        </w:rPr>
      </w:pPr>
    </w:p>
    <w:p w14:paraId="09625828" w14:textId="77777777" w:rsidR="00827218" w:rsidRDefault="00827218">
      <w:pPr>
        <w:rPr>
          <w:caps/>
        </w:rPr>
      </w:pPr>
    </w:p>
    <w:p w14:paraId="1CDCBCAB" w14:textId="77777777" w:rsidR="00827218" w:rsidRDefault="00827218">
      <w:pPr>
        <w:rPr>
          <w:caps/>
        </w:rPr>
      </w:pPr>
    </w:p>
    <w:p w14:paraId="5B3EA032" w14:textId="77777777" w:rsidR="00827218" w:rsidRDefault="00827218">
      <w:pPr>
        <w:rPr>
          <w:caps/>
        </w:rPr>
      </w:pPr>
    </w:p>
    <w:p w14:paraId="0C948139" w14:textId="77777777" w:rsidR="00827218" w:rsidRDefault="00827218">
      <w:pPr>
        <w:rPr>
          <w:caps/>
        </w:rPr>
      </w:pPr>
    </w:p>
    <w:p w14:paraId="382E2021" w14:textId="77777777" w:rsidR="00827218" w:rsidRDefault="00827218">
      <w:pPr>
        <w:rPr>
          <w:caps/>
        </w:rPr>
      </w:pPr>
    </w:p>
    <w:p w14:paraId="5C936336" w14:textId="77777777" w:rsidR="00827218" w:rsidRDefault="00827218">
      <w:pPr>
        <w:rPr>
          <w:caps/>
        </w:rPr>
      </w:pPr>
    </w:p>
    <w:p w14:paraId="1D51E490" w14:textId="77777777" w:rsidR="00827218" w:rsidRDefault="00827218">
      <w:pPr>
        <w:rPr>
          <w:caps/>
        </w:rPr>
      </w:pPr>
    </w:p>
    <w:p w14:paraId="69BA28E6" w14:textId="77777777" w:rsidR="00827218" w:rsidRDefault="00827218">
      <w:pPr>
        <w:rPr>
          <w:caps/>
        </w:rPr>
      </w:pPr>
    </w:p>
    <w:p w14:paraId="25BFEF6D" w14:textId="77777777" w:rsidR="00827218" w:rsidRDefault="00827218">
      <w:pPr>
        <w:rPr>
          <w:caps/>
        </w:rPr>
      </w:pPr>
    </w:p>
    <w:p w14:paraId="4F50E357" w14:textId="77777777" w:rsidR="00827218" w:rsidRDefault="00827218">
      <w:pPr>
        <w:rPr>
          <w:caps/>
        </w:rPr>
      </w:pPr>
    </w:p>
    <w:p w14:paraId="6D2E6A07" w14:textId="77777777" w:rsidR="00827218" w:rsidRDefault="00827218">
      <w:pPr>
        <w:rPr>
          <w:caps/>
        </w:rPr>
      </w:pPr>
    </w:p>
    <w:p w14:paraId="60A2B677" w14:textId="77777777" w:rsidR="00827218" w:rsidRDefault="00827218">
      <w:pPr>
        <w:rPr>
          <w:caps/>
        </w:rPr>
      </w:pPr>
    </w:p>
    <w:p w14:paraId="5D3EE6C5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0" w:name="_Toc195117375"/>
      <w:r>
        <w:rPr>
          <w:b/>
          <w:bCs/>
        </w:rPr>
        <w:lastRenderedPageBreak/>
        <w:t>Einleitung</w:t>
      </w:r>
      <w:bookmarkEnd w:id="0"/>
    </w:p>
    <w:p w14:paraId="5127F0DA" w14:textId="77777777" w:rsidR="00827218" w:rsidRDefault="00827218"/>
    <w:p w14:paraId="044FBA82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Diese Dokumentation beschreibt die Nutzung der Software „BOOM“ zur automatisierten Organisation des Berufsorientierungstags an der Schule. Die Software </w:t>
      </w:r>
      <w:r>
        <w:rPr>
          <w:sz w:val="28"/>
          <w:szCs w:val="28"/>
        </w:rPr>
        <w:t>unterstützt Lehrkräfte dabei, Schülerwünsche effizient zu verarbeiten, Veranstaltungen zu planen und druckfertige Listen zu generieren.</w:t>
      </w:r>
    </w:p>
    <w:p w14:paraId="01B2C281" w14:textId="77777777" w:rsidR="00827218" w:rsidRDefault="00827218">
      <w:pPr>
        <w:rPr>
          <w:sz w:val="28"/>
          <w:szCs w:val="28"/>
        </w:rPr>
      </w:pPr>
    </w:p>
    <w:p w14:paraId="41DC87F5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Ziel der Software:</w:t>
      </w:r>
    </w:p>
    <w:p w14:paraId="4458AB95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Automatisierte Zuteilung von Schüler:innen zu Unternehmen unter Berücksichtigung ihrer Wünsche.</w:t>
      </w:r>
    </w:p>
    <w:p w14:paraId="18BB3AF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</w:t>
      </w:r>
      <w:r>
        <w:rPr>
          <w:sz w:val="28"/>
          <w:szCs w:val="28"/>
        </w:rPr>
        <w:t>mierte Raum- und Zeitplanung unter Beachtung der Kapazitäten.</w:t>
      </w:r>
    </w:p>
    <w:p w14:paraId="61D2B6CD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Export druckfertiger Dokumente wie Anwesenheitslisten und Schülerlaufzettel.</w:t>
      </w:r>
    </w:p>
    <w:p w14:paraId="6BBBCDD5" w14:textId="77777777" w:rsidR="00827218" w:rsidRDefault="002A30CE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Berechnung eines Erfüllungsscores, der zeigt, wie gut die Schülerwünsche insgesamt erfüllt wurden.</w:t>
      </w:r>
    </w:p>
    <w:p w14:paraId="1ED44BC8" w14:textId="77777777" w:rsidR="00827218" w:rsidRDefault="00827218">
      <w:pPr>
        <w:pStyle w:val="Listenabsatz"/>
        <w:rPr>
          <w:sz w:val="28"/>
          <w:szCs w:val="28"/>
        </w:rPr>
      </w:pPr>
    </w:p>
    <w:p w14:paraId="516C049B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1" w:name="_Toc195117376"/>
      <w:r>
        <w:rPr>
          <w:b/>
          <w:bCs/>
        </w:rPr>
        <w:t xml:space="preserve">Installation und </w:t>
      </w:r>
      <w:r>
        <w:rPr>
          <w:b/>
          <w:bCs/>
        </w:rPr>
        <w:t>Systemanforderungen</w:t>
      </w:r>
      <w:bookmarkEnd w:id="1"/>
    </w:p>
    <w:p w14:paraId="37F99D0E" w14:textId="77777777" w:rsidR="00827218" w:rsidRDefault="00827218"/>
    <w:p w14:paraId="7E0AE764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Systemanforderungen:</w:t>
      </w:r>
    </w:p>
    <w:p w14:paraId="035BE835" w14:textId="77777777" w:rsidR="00827218" w:rsidRDefault="002A30C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Betriebssystem:</w:t>
      </w:r>
    </w:p>
    <w:p w14:paraId="77E7FCE9" w14:textId="77777777" w:rsidR="00827218" w:rsidRDefault="002A30CE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Speicherplatz:</w:t>
      </w:r>
    </w:p>
    <w:p w14:paraId="19DE77AC" w14:textId="77777777" w:rsidR="00827218" w:rsidRDefault="00827218">
      <w:pPr>
        <w:pStyle w:val="Listenabsatz"/>
        <w:rPr>
          <w:sz w:val="28"/>
          <w:szCs w:val="28"/>
        </w:rPr>
      </w:pPr>
    </w:p>
    <w:p w14:paraId="06A1D33C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09315ECC" w14:textId="77777777" w:rsidR="00827218" w:rsidRDefault="00827218">
      <w:pPr>
        <w:rPr>
          <w:sz w:val="28"/>
          <w:szCs w:val="28"/>
        </w:rPr>
      </w:pPr>
    </w:p>
    <w:p w14:paraId="385F54BB" w14:textId="77777777" w:rsidR="00426D43" w:rsidRDefault="00426D43">
      <w:pPr>
        <w:rPr>
          <w:sz w:val="28"/>
          <w:szCs w:val="28"/>
        </w:rPr>
      </w:pPr>
    </w:p>
    <w:p w14:paraId="5A8A2E22" w14:textId="77777777" w:rsidR="00426D43" w:rsidRDefault="00426D43">
      <w:pPr>
        <w:rPr>
          <w:sz w:val="28"/>
          <w:szCs w:val="28"/>
        </w:rPr>
      </w:pPr>
    </w:p>
    <w:p w14:paraId="0A85889C" w14:textId="77777777" w:rsidR="00426D43" w:rsidRDefault="00426D43">
      <w:pPr>
        <w:rPr>
          <w:sz w:val="28"/>
          <w:szCs w:val="28"/>
        </w:rPr>
      </w:pPr>
    </w:p>
    <w:p w14:paraId="460E5BDA" w14:textId="77777777" w:rsidR="00827218" w:rsidRDefault="00827218">
      <w:pPr>
        <w:rPr>
          <w:sz w:val="28"/>
          <w:szCs w:val="28"/>
        </w:rPr>
      </w:pPr>
    </w:p>
    <w:p w14:paraId="2FE68653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2" w:name="_Toc195117377"/>
      <w:r>
        <w:rPr>
          <w:b/>
          <w:bCs/>
        </w:rPr>
        <w:lastRenderedPageBreak/>
        <w:t>Erste Schritte</w:t>
      </w:r>
      <w:bookmarkEnd w:id="2"/>
    </w:p>
    <w:p w14:paraId="39BBE69C" w14:textId="77777777" w:rsidR="00827218" w:rsidRDefault="00827218"/>
    <w:p w14:paraId="788ABAF2" w14:textId="4BA26ABE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Nach dem Öffnen der Software erscheint die Eingabemaske „Dateien auswählen“</w:t>
      </w:r>
      <w:r w:rsidR="00186C72">
        <w:rPr>
          <w:sz w:val="28"/>
          <w:szCs w:val="28"/>
        </w:rPr>
        <w:t>.</w:t>
      </w:r>
    </w:p>
    <w:p w14:paraId="7D32D2AB" w14:textId="77777777" w:rsidR="00827218" w:rsidRDefault="00827218">
      <w:pPr>
        <w:rPr>
          <w:sz w:val="28"/>
          <w:szCs w:val="28"/>
        </w:rPr>
      </w:pPr>
    </w:p>
    <w:p w14:paraId="21C8D499" w14:textId="77777777" w:rsidR="00827218" w:rsidRDefault="002A30CE">
      <w:r>
        <w:rPr>
          <w:noProof/>
          <w:sz w:val="28"/>
          <w:szCs w:val="28"/>
        </w:rPr>
        <w:drawing>
          <wp:inline distT="0" distB="0" distL="0" distR="0" wp14:anchorId="5E5BF699" wp14:editId="0910322A">
            <wp:extent cx="5731514" cy="4485003"/>
            <wp:effectExtent l="0" t="0" r="2536" b="0"/>
            <wp:docPr id="19406299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85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90A968" w14:textId="77777777" w:rsidR="00827218" w:rsidRDefault="00827218">
      <w:pPr>
        <w:rPr>
          <w:sz w:val="28"/>
          <w:szCs w:val="28"/>
        </w:rPr>
      </w:pPr>
    </w:p>
    <w:p w14:paraId="38BFBA9F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Hier müssen drei Excel-Dateien hochgeladen werden, bevor die </w:t>
      </w:r>
      <w:r>
        <w:rPr>
          <w:sz w:val="28"/>
          <w:szCs w:val="28"/>
        </w:rPr>
        <w:t>Planung gestartet werden kann.</w:t>
      </w:r>
    </w:p>
    <w:p w14:paraId="2E673650" w14:textId="77777777" w:rsidR="00827218" w:rsidRDefault="00827218">
      <w:pPr>
        <w:rPr>
          <w:sz w:val="28"/>
          <w:szCs w:val="28"/>
        </w:rPr>
      </w:pPr>
    </w:p>
    <w:p w14:paraId="489B58A7" w14:textId="77777777" w:rsidR="00827218" w:rsidRDefault="00827218">
      <w:pPr>
        <w:rPr>
          <w:sz w:val="28"/>
          <w:szCs w:val="28"/>
        </w:rPr>
      </w:pPr>
    </w:p>
    <w:p w14:paraId="0AA4E459" w14:textId="77777777" w:rsidR="00827218" w:rsidRDefault="00827218">
      <w:pPr>
        <w:rPr>
          <w:sz w:val="28"/>
          <w:szCs w:val="28"/>
        </w:rPr>
      </w:pPr>
    </w:p>
    <w:p w14:paraId="72D8F076" w14:textId="77777777" w:rsidR="00827218" w:rsidRDefault="00827218">
      <w:pPr>
        <w:rPr>
          <w:sz w:val="28"/>
          <w:szCs w:val="28"/>
        </w:rPr>
      </w:pPr>
    </w:p>
    <w:p w14:paraId="078DDFAC" w14:textId="77777777" w:rsidR="00827218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lastRenderedPageBreak/>
        <w:t>Schülerwünsche</w:t>
      </w:r>
      <w:r>
        <w:rPr>
          <w:sz w:val="28"/>
          <w:szCs w:val="28"/>
        </w:rPr>
        <w:t>: Diese Datei enthält die Namen und Klassen aller teilnehmenden Schüler:innen sowie ihre sechs priorisierten Veranstaltungswünsche:</w:t>
      </w:r>
    </w:p>
    <w:p w14:paraId="68CA8640" w14:textId="77777777" w:rsidR="00827218" w:rsidRDefault="002A30CE">
      <w:pPr>
        <w:pStyle w:val="Listenabsatz"/>
        <w:ind w:left="795"/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611BEC" wp14:editId="2178FC16">
            <wp:simplePos x="0" y="0"/>
            <wp:positionH relativeFrom="margin">
              <wp:align>right</wp:align>
            </wp:positionH>
            <wp:positionV relativeFrom="paragraph">
              <wp:posOffset>231142</wp:posOffset>
            </wp:positionV>
            <wp:extent cx="5731514" cy="504191"/>
            <wp:effectExtent l="0" t="0" r="2536" b="0"/>
            <wp:wrapTopAndBottom/>
            <wp:docPr id="9138269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041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8D2B01" w14:textId="77777777" w:rsidR="00827218" w:rsidRDefault="00827218">
      <w:pPr>
        <w:ind w:left="435"/>
        <w:rPr>
          <w:sz w:val="28"/>
          <w:szCs w:val="28"/>
        </w:rPr>
      </w:pPr>
    </w:p>
    <w:p w14:paraId="0EB79278" w14:textId="77777777" w:rsidR="00827218" w:rsidRDefault="00827218">
      <w:pPr>
        <w:ind w:left="435"/>
        <w:rPr>
          <w:sz w:val="28"/>
          <w:szCs w:val="28"/>
        </w:rPr>
      </w:pPr>
    </w:p>
    <w:p w14:paraId="337AB58D" w14:textId="77777777" w:rsidR="00827218" w:rsidRDefault="00827218">
      <w:pPr>
        <w:ind w:left="435"/>
        <w:rPr>
          <w:sz w:val="28"/>
          <w:szCs w:val="28"/>
        </w:rPr>
      </w:pPr>
    </w:p>
    <w:p w14:paraId="05939F4B" w14:textId="62B49462" w:rsidR="00827218" w:rsidRDefault="002A30CE">
      <w:pPr>
        <w:pStyle w:val="Listenabsatz"/>
        <w:numPr>
          <w:ilvl w:val="0"/>
          <w:numId w:val="4"/>
        </w:numPr>
      </w:pPr>
      <w:r>
        <w:rPr>
          <w:b/>
          <w:bCs/>
          <w:sz w:val="28"/>
          <w:szCs w:val="28"/>
        </w:rPr>
        <w:t>Unternehmensliste</w:t>
      </w:r>
      <w:r>
        <w:rPr>
          <w:sz w:val="28"/>
          <w:szCs w:val="28"/>
        </w:rPr>
        <w:t>: Diese Liste enthält alle beteiligten Unternehmen un</w:t>
      </w:r>
      <w:r>
        <w:rPr>
          <w:sz w:val="28"/>
          <w:szCs w:val="28"/>
        </w:rPr>
        <w:t>d relevante Angaben zur</w:t>
      </w:r>
      <w:r w:rsidR="000F5332">
        <w:rPr>
          <w:sz w:val="28"/>
          <w:szCs w:val="28"/>
        </w:rPr>
        <w:t xml:space="preserve"> </w:t>
      </w:r>
      <w:r>
        <w:rPr>
          <w:sz w:val="28"/>
          <w:szCs w:val="28"/>
        </w:rPr>
        <w:t>Veranstaltungsplanung:</w:t>
      </w:r>
    </w:p>
    <w:p w14:paraId="0B52B526" w14:textId="77777777" w:rsidR="00827218" w:rsidRDefault="002A30CE">
      <w:pPr>
        <w:pStyle w:val="Listenabsatz"/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6B992E" wp14:editId="218AADB0">
            <wp:simplePos x="0" y="0"/>
            <wp:positionH relativeFrom="margin">
              <wp:align>center</wp:align>
            </wp:positionH>
            <wp:positionV relativeFrom="paragraph">
              <wp:posOffset>259717</wp:posOffset>
            </wp:positionV>
            <wp:extent cx="6679152" cy="371475"/>
            <wp:effectExtent l="0" t="0" r="7398" b="9525"/>
            <wp:wrapTopAndBottom/>
            <wp:docPr id="18212996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152" cy="371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FC2F6B" w14:textId="77777777" w:rsidR="00827218" w:rsidRDefault="00827218">
      <w:pPr>
        <w:rPr>
          <w:sz w:val="28"/>
          <w:szCs w:val="28"/>
        </w:rPr>
      </w:pPr>
    </w:p>
    <w:p w14:paraId="2BB41A0D" w14:textId="77777777" w:rsidR="00827218" w:rsidRDefault="00827218">
      <w:pPr>
        <w:rPr>
          <w:sz w:val="28"/>
          <w:szCs w:val="28"/>
        </w:rPr>
      </w:pPr>
    </w:p>
    <w:p w14:paraId="37583A11" w14:textId="77777777" w:rsidR="00827218" w:rsidRDefault="00827218">
      <w:pPr>
        <w:rPr>
          <w:sz w:val="28"/>
          <w:szCs w:val="28"/>
        </w:rPr>
      </w:pPr>
    </w:p>
    <w:p w14:paraId="4EB873BE" w14:textId="77777777" w:rsidR="00827218" w:rsidRDefault="002A30CE">
      <w:pPr>
        <w:pStyle w:val="Listenabsatz"/>
        <w:numPr>
          <w:ilvl w:val="0"/>
          <w:numId w:val="4"/>
        </w:num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1A5816" wp14:editId="69B20A0C">
            <wp:simplePos x="0" y="0"/>
            <wp:positionH relativeFrom="margin">
              <wp:align>center</wp:align>
            </wp:positionH>
            <wp:positionV relativeFrom="paragraph">
              <wp:posOffset>955676</wp:posOffset>
            </wp:positionV>
            <wp:extent cx="1981203" cy="667383"/>
            <wp:effectExtent l="0" t="0" r="0" b="0"/>
            <wp:wrapTopAndBottom/>
            <wp:docPr id="103321910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3" cy="6673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Raumplan</w:t>
      </w:r>
      <w:r>
        <w:rPr>
          <w:sz w:val="28"/>
          <w:szCs w:val="28"/>
        </w:rPr>
        <w:t>: Diese Datei beschreibt, welche Räume zur Verfügung stehen und wie viele Personen dort jeweils Platz finden:</w:t>
      </w:r>
    </w:p>
    <w:p w14:paraId="153D2A80" w14:textId="77777777" w:rsidR="00827218" w:rsidRDefault="00827218">
      <w:pPr>
        <w:rPr>
          <w:sz w:val="28"/>
          <w:szCs w:val="28"/>
        </w:rPr>
      </w:pPr>
    </w:p>
    <w:p w14:paraId="6694283F" w14:textId="77777777" w:rsidR="00827218" w:rsidRDefault="00827218">
      <w:pPr>
        <w:rPr>
          <w:sz w:val="28"/>
          <w:szCs w:val="28"/>
        </w:rPr>
      </w:pPr>
    </w:p>
    <w:p w14:paraId="5CD8D81F" w14:textId="77777777" w:rsidR="00827218" w:rsidRDefault="00827218">
      <w:pPr>
        <w:rPr>
          <w:sz w:val="28"/>
          <w:szCs w:val="28"/>
        </w:rPr>
      </w:pPr>
    </w:p>
    <w:p w14:paraId="05E7F1EF" w14:textId="77777777" w:rsidR="00827218" w:rsidRDefault="00827218">
      <w:pPr>
        <w:rPr>
          <w:sz w:val="28"/>
          <w:szCs w:val="28"/>
        </w:rPr>
      </w:pPr>
    </w:p>
    <w:p w14:paraId="2E391B0B" w14:textId="77777777" w:rsidR="00827218" w:rsidRDefault="00827218">
      <w:pPr>
        <w:rPr>
          <w:sz w:val="28"/>
          <w:szCs w:val="28"/>
        </w:rPr>
      </w:pPr>
    </w:p>
    <w:p w14:paraId="5FCF37D5" w14:textId="77777777" w:rsidR="00827218" w:rsidRDefault="00827218">
      <w:pPr>
        <w:rPr>
          <w:sz w:val="28"/>
          <w:szCs w:val="28"/>
        </w:rPr>
      </w:pPr>
    </w:p>
    <w:p w14:paraId="2B9DC11E" w14:textId="77777777" w:rsidR="00827218" w:rsidRDefault="00827218">
      <w:pPr>
        <w:rPr>
          <w:sz w:val="28"/>
          <w:szCs w:val="28"/>
        </w:rPr>
      </w:pPr>
    </w:p>
    <w:p w14:paraId="5E067476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3" w:name="_Toc195117378"/>
      <w:r>
        <w:rPr>
          <w:b/>
          <w:bCs/>
        </w:rPr>
        <w:lastRenderedPageBreak/>
        <w:t>Dateien hochladen</w:t>
      </w:r>
      <w:bookmarkEnd w:id="3"/>
    </w:p>
    <w:p w14:paraId="38AEC788" w14:textId="77777777" w:rsidR="00827218" w:rsidRDefault="00827218"/>
    <w:p w14:paraId="24297F21" w14:textId="77777777" w:rsidR="00827218" w:rsidRDefault="00827218"/>
    <w:p w14:paraId="66FEDCD8" w14:textId="28C12C6A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Klicke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auf „Durchsuchen“ neben dem jeweiligen Feld</w:t>
      </w:r>
      <w:r w:rsidR="00B55C8F">
        <w:rPr>
          <w:sz w:val="28"/>
          <w:szCs w:val="28"/>
        </w:rPr>
        <w:t>.</w:t>
      </w:r>
    </w:p>
    <w:p w14:paraId="5A6B2BB9" w14:textId="15D19A01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Wähle</w:t>
      </w:r>
      <w:r w:rsidR="000F5332">
        <w:rPr>
          <w:sz w:val="28"/>
          <w:szCs w:val="28"/>
        </w:rPr>
        <w:t>n Sie</w:t>
      </w:r>
      <w:r>
        <w:rPr>
          <w:sz w:val="28"/>
          <w:szCs w:val="28"/>
        </w:rPr>
        <w:t xml:space="preserve"> die passende Excel-Datei über den System-Dateibrowser aus</w:t>
      </w:r>
      <w:r w:rsidR="00B55C8F">
        <w:rPr>
          <w:sz w:val="28"/>
          <w:szCs w:val="28"/>
        </w:rPr>
        <w:t>.</w:t>
      </w:r>
    </w:p>
    <w:p w14:paraId="5C794F91" w14:textId="250DD462" w:rsidR="00827218" w:rsidRDefault="002A30CE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Der gewählt</w:t>
      </w:r>
      <w:r w:rsidR="000F5332">
        <w:rPr>
          <w:sz w:val="28"/>
          <w:szCs w:val="28"/>
        </w:rPr>
        <w:t>e</w:t>
      </w:r>
      <w:r>
        <w:rPr>
          <w:sz w:val="28"/>
          <w:szCs w:val="28"/>
        </w:rPr>
        <w:t xml:space="preserve"> Pfad erscheint im Feld</w:t>
      </w:r>
      <w:r w:rsidR="00B55C8F">
        <w:rPr>
          <w:sz w:val="28"/>
          <w:szCs w:val="28"/>
        </w:rPr>
        <w:t>.</w:t>
      </w:r>
    </w:p>
    <w:p w14:paraId="34EE5514" w14:textId="1E997A09" w:rsidR="00827218" w:rsidRDefault="002A30CE">
      <w:pPr>
        <w:pStyle w:val="Listenabsatz"/>
        <w:numPr>
          <w:ilvl w:val="0"/>
          <w:numId w:val="4"/>
        </w:numPr>
      </w:pPr>
      <w:r>
        <w:rPr>
          <w:rFonts w:ascii="Segoe UI Emoji" w:hAnsi="Segoe UI Emoji" w:cs="Segoe UI Emoj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86831" wp14:editId="050206FB">
                <wp:simplePos x="0" y="0"/>
                <wp:positionH relativeFrom="margin">
                  <wp:align>right</wp:align>
                </wp:positionH>
                <wp:positionV relativeFrom="paragraph">
                  <wp:posOffset>840105</wp:posOffset>
                </wp:positionV>
                <wp:extent cx="5734046" cy="1403988"/>
                <wp:effectExtent l="0" t="0" r="0" b="5712"/>
                <wp:wrapTopAndBottom/>
                <wp:docPr id="1423355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46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796684" w14:textId="77777777" w:rsidR="00827218" w:rsidRDefault="002A30CE">
                            <w:pPr>
                              <w:pBdr>
                                <w:top w:val="single" w:sz="24" w:space="8" w:color="6F6F74"/>
                                <w:bottom w:val="single" w:sz="24" w:space="8" w:color="6F6F74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Über den Menüpunkt „Hilfe“ lässt sich jederzeit die vollständige Anwenderdokumentation als PDF öffnen.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86831" id="Text Box 2" o:spid="_x0000_s1030" type="#_x0000_t202" style="position:absolute;left:0;text-align:left;margin-left:400.3pt;margin-top:66.15pt;width:451.5pt;height:110.5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" filled="f" stroked="f">
                <v:textbox style="mso-fit-shape-to-text:t">
                  <w:txbxContent>
                    <w:p w14:paraId="27796684" w14:textId="77777777" w:rsidR="00827218" w:rsidRDefault="002A30CE">
                      <w:pPr>
                        <w:pBdr>
                          <w:top w:val="single" w:sz="24" w:space="8" w:color="6F6F74"/>
                          <w:bottom w:val="single" w:sz="24" w:space="8" w:color="6F6F74"/>
                        </w:pBdr>
                        <w:spacing w:after="0"/>
                        <w:jc w:val="center"/>
                      </w:pPr>
                      <w:r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💡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Über den Menüpunkt „Hilfe“ lässt sich jederzeit die vollständige Anwenderdokumentation als PDF öffnen.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szCs w:val="28"/>
        </w:rPr>
        <w:t xml:space="preserve">Sobald alle drei Dateien erfolgreich </w:t>
      </w:r>
      <w:r>
        <w:rPr>
          <w:sz w:val="28"/>
          <w:szCs w:val="28"/>
        </w:rPr>
        <w:t>ausgewählt sind, wird der Button „Starten“ aktiviert</w:t>
      </w:r>
      <w:r w:rsidR="00B55C8F">
        <w:rPr>
          <w:sz w:val="28"/>
          <w:szCs w:val="28"/>
        </w:rPr>
        <w:t>.</w:t>
      </w:r>
    </w:p>
    <w:p w14:paraId="3642AD38" w14:textId="77777777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A4E3A1" w14:textId="77777777" w:rsidR="00426D43" w:rsidRDefault="00426D43">
      <w:pPr>
        <w:rPr>
          <w:sz w:val="28"/>
          <w:szCs w:val="28"/>
        </w:rPr>
      </w:pPr>
    </w:p>
    <w:p w14:paraId="36FC05BA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4" w:name="_Toc195117379"/>
      <w:r>
        <w:rPr>
          <w:b/>
          <w:bCs/>
        </w:rPr>
        <w:t>Datenverarbeitung starten</w:t>
      </w:r>
      <w:bookmarkEnd w:id="4"/>
    </w:p>
    <w:p w14:paraId="7D7475E0" w14:textId="77777777" w:rsidR="00827218" w:rsidRDefault="00827218"/>
    <w:p w14:paraId="77DB1340" w14:textId="42543B8D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Nach Klick auf „Starten“ erscheint ein kurzer Ladebildschir</w:t>
      </w:r>
      <w:r w:rsidR="00186C72">
        <w:rPr>
          <w:sz w:val="28"/>
          <w:szCs w:val="28"/>
        </w:rPr>
        <w:t>m.</w:t>
      </w:r>
    </w:p>
    <w:p w14:paraId="2A7E6846" w14:textId="77777777" w:rsidR="00827218" w:rsidRDefault="00827218">
      <w:pPr>
        <w:pStyle w:val="Listenabsatz"/>
        <w:rPr>
          <w:sz w:val="28"/>
          <w:szCs w:val="28"/>
        </w:rPr>
      </w:pPr>
    </w:p>
    <w:p w14:paraId="4E73202B" w14:textId="77777777" w:rsidR="00827218" w:rsidRDefault="002A30CE">
      <w:pPr>
        <w:ind w:left="360"/>
      </w:pPr>
      <w:r>
        <w:rPr>
          <w:noProof/>
          <w:sz w:val="28"/>
          <w:szCs w:val="28"/>
        </w:rPr>
        <w:drawing>
          <wp:inline distT="0" distB="0" distL="0" distR="0" wp14:anchorId="39D2834E" wp14:editId="5C04230C">
            <wp:extent cx="5731514" cy="2822579"/>
            <wp:effectExtent l="0" t="0" r="2536" b="0"/>
            <wp:docPr id="1594123830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22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A5EA30" w14:textId="77777777" w:rsidR="00827218" w:rsidRDefault="00827218">
      <w:pPr>
        <w:ind w:left="360"/>
        <w:rPr>
          <w:sz w:val="28"/>
          <w:szCs w:val="28"/>
        </w:rPr>
      </w:pPr>
    </w:p>
    <w:p w14:paraId="451601BD" w14:textId="77777777" w:rsidR="00827218" w:rsidRDefault="00827218">
      <w:pPr>
        <w:ind w:left="360"/>
        <w:rPr>
          <w:sz w:val="28"/>
          <w:szCs w:val="28"/>
        </w:rPr>
      </w:pPr>
    </w:p>
    <w:p w14:paraId="784D8261" w14:textId="00EB7B39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Bei erfolgreichem Import erscheint ein grüner Hinweis mit dem berechneten Erfüllungsscore</w:t>
      </w:r>
      <w:r w:rsidR="00B55C8F">
        <w:rPr>
          <w:sz w:val="28"/>
          <w:szCs w:val="28"/>
        </w:rPr>
        <w:t>.</w:t>
      </w:r>
    </w:p>
    <w:p w14:paraId="508FB175" w14:textId="64E2E5EA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Anschließend wird automatisch zur Exportansicht weitergeleitet, in der alle Ergebnislisten heruntergeladen werden können</w:t>
      </w:r>
      <w:r w:rsidR="00B55C8F">
        <w:rPr>
          <w:sz w:val="28"/>
          <w:szCs w:val="28"/>
        </w:rPr>
        <w:t>.</w:t>
      </w:r>
    </w:p>
    <w:p w14:paraId="3397B6D6" w14:textId="77777777" w:rsidR="00827218" w:rsidRDefault="00827218">
      <w:pPr>
        <w:pStyle w:val="Listenabsatz"/>
        <w:rPr>
          <w:sz w:val="28"/>
          <w:szCs w:val="28"/>
        </w:rPr>
      </w:pPr>
    </w:p>
    <w:p w14:paraId="5E4E07B5" w14:textId="6F9B224A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Sollte beim Import der Dateien etwas falsch gelaufen sein, erscheint ein roter Hinweis mit dem genauen Grund (bei z.B. einer fehlerhaf</w:t>
      </w:r>
      <w:r>
        <w:rPr>
          <w:sz w:val="28"/>
          <w:szCs w:val="28"/>
        </w:rPr>
        <w:t>ten oder falschen Datei)</w:t>
      </w:r>
      <w:r w:rsidR="00B55C8F">
        <w:rPr>
          <w:sz w:val="28"/>
          <w:szCs w:val="28"/>
        </w:rPr>
        <w:t>.</w:t>
      </w:r>
    </w:p>
    <w:p w14:paraId="728A8E08" w14:textId="3882B30E" w:rsidR="00827218" w:rsidRDefault="002A30CE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Anschließend gelang</w:t>
      </w:r>
      <w:r w:rsidR="00B55C8F">
        <w:rPr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r w:rsidR="00B55C8F">
        <w:rPr>
          <w:sz w:val="28"/>
          <w:szCs w:val="28"/>
        </w:rPr>
        <w:t>Sie</w:t>
      </w:r>
      <w:r>
        <w:rPr>
          <w:sz w:val="28"/>
          <w:szCs w:val="28"/>
        </w:rPr>
        <w:t xml:space="preserve"> zurück zur Eingabemaske „Dateien auswählen“</w:t>
      </w:r>
      <w:r w:rsidR="00B55C8F">
        <w:rPr>
          <w:sz w:val="28"/>
          <w:szCs w:val="28"/>
        </w:rPr>
        <w:t>.</w:t>
      </w:r>
    </w:p>
    <w:p w14:paraId="4877BC98" w14:textId="77777777" w:rsidR="00827218" w:rsidRDefault="00827218">
      <w:pPr>
        <w:pStyle w:val="Listenabsatz"/>
        <w:rPr>
          <w:sz w:val="28"/>
          <w:szCs w:val="28"/>
        </w:rPr>
      </w:pPr>
    </w:p>
    <w:p w14:paraId="348AFE71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5" w:name="_Toc195117380"/>
      <w:r>
        <w:rPr>
          <w:b/>
          <w:bCs/>
        </w:rPr>
        <w:t>Export der Ergebnisse</w:t>
      </w:r>
      <w:bookmarkEnd w:id="5"/>
    </w:p>
    <w:p w14:paraId="53500C1E" w14:textId="77777777" w:rsidR="00827218" w:rsidRDefault="00827218">
      <w:pPr>
        <w:ind w:left="360"/>
        <w:rPr>
          <w:sz w:val="28"/>
          <w:szCs w:val="28"/>
        </w:rPr>
      </w:pPr>
    </w:p>
    <w:p w14:paraId="40EDB749" w14:textId="77777777" w:rsidR="00827218" w:rsidRDefault="002A30C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Nach erfolgreicher Berechnung und Zuteilung öffnet sich die Exportansicht. </w:t>
      </w:r>
    </w:p>
    <w:p w14:paraId="7A9D43EF" w14:textId="77777777" w:rsidR="00827218" w:rsidRDefault="00827218">
      <w:pPr>
        <w:ind w:left="360"/>
        <w:rPr>
          <w:sz w:val="28"/>
          <w:szCs w:val="28"/>
        </w:rPr>
      </w:pPr>
    </w:p>
    <w:p w14:paraId="7E440E8C" w14:textId="77777777" w:rsidR="00827218" w:rsidRDefault="002A30CE">
      <w:pPr>
        <w:ind w:left="360"/>
      </w:pPr>
      <w:r>
        <w:rPr>
          <w:noProof/>
          <w:sz w:val="28"/>
          <w:szCs w:val="28"/>
        </w:rPr>
        <w:drawing>
          <wp:inline distT="0" distB="0" distL="0" distR="0" wp14:anchorId="25C169CA" wp14:editId="0804297A">
            <wp:extent cx="5731514" cy="3433443"/>
            <wp:effectExtent l="0" t="0" r="2536" b="0"/>
            <wp:docPr id="96084215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433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EF1243" w14:textId="77777777" w:rsidR="00827218" w:rsidRDefault="00827218">
      <w:pPr>
        <w:ind w:left="360"/>
        <w:rPr>
          <w:sz w:val="28"/>
          <w:szCs w:val="28"/>
        </w:rPr>
      </w:pPr>
    </w:p>
    <w:p w14:paraId="559C627D" w14:textId="77777777" w:rsidR="00827218" w:rsidRDefault="00827218">
      <w:pPr>
        <w:ind w:left="360"/>
        <w:rPr>
          <w:sz w:val="28"/>
          <w:szCs w:val="28"/>
        </w:rPr>
      </w:pPr>
    </w:p>
    <w:p w14:paraId="6B7B408E" w14:textId="77777777" w:rsidR="00827218" w:rsidRDefault="002A30C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Dort stehen folgende Excel-Dateien zum Herunterladen bere</w:t>
      </w:r>
      <w:r>
        <w:rPr>
          <w:sz w:val="28"/>
          <w:szCs w:val="28"/>
        </w:rPr>
        <w:t>it:</w:t>
      </w:r>
    </w:p>
    <w:p w14:paraId="72687E0B" w14:textId="091BF429" w:rsidR="00827218" w:rsidRDefault="002A30CE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Laufzettel</w:t>
      </w:r>
      <w:r>
        <w:rPr>
          <w:sz w:val="28"/>
          <w:szCs w:val="28"/>
        </w:rPr>
        <w:t>: Personalisierte Laufzettel der Schüler:innen, 4 pro DIN-A4-Seite, zum Ausschneiden</w:t>
      </w:r>
      <w:r w:rsidR="00B55C8F">
        <w:rPr>
          <w:sz w:val="28"/>
          <w:szCs w:val="28"/>
        </w:rPr>
        <w:t>.</w:t>
      </w:r>
    </w:p>
    <w:p w14:paraId="2DB872F2" w14:textId="107274BB" w:rsidR="00827218" w:rsidRDefault="002A30CE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Anwesenheitsliste</w:t>
      </w:r>
      <w:r>
        <w:rPr>
          <w:sz w:val="28"/>
          <w:szCs w:val="28"/>
        </w:rPr>
        <w:t>: Für die Unternehmen zur Teilnehmerübersicht</w:t>
      </w:r>
      <w:r w:rsidR="00B55C8F">
        <w:rPr>
          <w:sz w:val="28"/>
          <w:szCs w:val="28"/>
        </w:rPr>
        <w:t>.</w:t>
      </w:r>
    </w:p>
    <w:p w14:paraId="181E66A3" w14:textId="11F4E761" w:rsidR="00827218" w:rsidRDefault="002A30CE">
      <w:pPr>
        <w:pStyle w:val="Listenabsatz"/>
        <w:numPr>
          <w:ilvl w:val="0"/>
          <w:numId w:val="6"/>
        </w:numPr>
      </w:pPr>
      <w:r>
        <w:rPr>
          <w:b/>
          <w:bCs/>
          <w:sz w:val="28"/>
          <w:szCs w:val="28"/>
        </w:rPr>
        <w:t>Raum-/Zeitpläne-Liste</w:t>
      </w:r>
      <w:r>
        <w:rPr>
          <w:sz w:val="28"/>
          <w:szCs w:val="28"/>
        </w:rPr>
        <w:t>: Gesamtliste der Unternehmen mit zugeteiltem Räumen und der Zeitslots</w:t>
      </w:r>
      <w:r w:rsidR="00B55C8F">
        <w:rPr>
          <w:sz w:val="28"/>
          <w:szCs w:val="28"/>
        </w:rPr>
        <w:t>.</w:t>
      </w:r>
    </w:p>
    <w:p w14:paraId="615441F2" w14:textId="77777777" w:rsidR="00827218" w:rsidRDefault="00827218">
      <w:pPr>
        <w:rPr>
          <w:sz w:val="28"/>
          <w:szCs w:val="28"/>
        </w:rPr>
      </w:pPr>
    </w:p>
    <w:p w14:paraId="7872CCBC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6" w:name="_Toc195117381"/>
      <w:r>
        <w:rPr>
          <w:b/>
          <w:bCs/>
        </w:rPr>
        <w:t>F</w:t>
      </w:r>
      <w:r>
        <w:rPr>
          <w:b/>
          <w:bCs/>
        </w:rPr>
        <w:t>ehlersuche und häufige Probleme</w:t>
      </w:r>
      <w:bookmarkEnd w:id="6"/>
    </w:p>
    <w:p w14:paraId="672530BF" w14:textId="77777777" w:rsidR="00827218" w:rsidRDefault="00827218"/>
    <w:tbl>
      <w:tblPr>
        <w:tblW w:w="10065" w:type="dxa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4"/>
        <w:gridCol w:w="2975"/>
        <w:gridCol w:w="3706"/>
      </w:tblGrid>
      <w:tr w:rsidR="00827218" w14:paraId="775DEFA1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F152" w14:textId="77777777" w:rsidR="00827218" w:rsidRDefault="002A30C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99C6" w14:textId="77777777" w:rsidR="00827218" w:rsidRDefault="002A30C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Ursache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9299C" w14:textId="77777777" w:rsidR="00827218" w:rsidRDefault="002A30CE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Lösung</w:t>
            </w:r>
          </w:p>
        </w:tc>
      </w:tr>
      <w:tr w:rsidR="00827218" w14:paraId="1FB1254B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8E7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„Starten“-Button bleibt deaktiviert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9C899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alle Dateien wurden ausgewählt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177E4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Alle drei Dateien müssen ausgewählt und die Felder demnach ausgefüllt sein</w:t>
            </w:r>
          </w:p>
        </w:tc>
      </w:tr>
      <w:tr w:rsidR="00827218" w14:paraId="065EF46C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8250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schlägt fehl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2F9F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Kein Zugriff auf den </w:t>
            </w:r>
            <w:r>
              <w:rPr>
                <w:sz w:val="28"/>
                <w:szCs w:val="28"/>
              </w:rPr>
              <w:t>Downloads-Ordner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CA90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Datenberechtigungen prüfen</w:t>
            </w:r>
          </w:p>
        </w:tc>
      </w:tr>
      <w:tr w:rsidR="00827218" w14:paraId="41F31E22" w14:textId="77777777"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37B40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Erfüllungsscore ungewöhnlich niedrig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BF993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Schülerwünsche nicht realisierbar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6681" w14:textId="77777777" w:rsidR="00827218" w:rsidRDefault="002A30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Unternehmenskapazitäten oder Raumplanung anpassen</w:t>
            </w:r>
          </w:p>
        </w:tc>
      </w:tr>
    </w:tbl>
    <w:p w14:paraId="26D7CBD4" w14:textId="77777777" w:rsidR="00827218" w:rsidRDefault="00827218">
      <w:pPr>
        <w:rPr>
          <w:sz w:val="28"/>
          <w:szCs w:val="28"/>
        </w:rPr>
      </w:pPr>
    </w:p>
    <w:p w14:paraId="3FB356D0" w14:textId="77777777" w:rsidR="00827218" w:rsidRDefault="002A30CE">
      <w:pPr>
        <w:pStyle w:val="berschrift1"/>
        <w:numPr>
          <w:ilvl w:val="0"/>
          <w:numId w:val="1"/>
        </w:numPr>
        <w:jc w:val="center"/>
        <w:rPr>
          <w:b/>
          <w:bCs/>
        </w:rPr>
      </w:pPr>
      <w:bookmarkStart w:id="7" w:name="_Toc195117382"/>
      <w:r>
        <w:rPr>
          <w:b/>
          <w:bCs/>
        </w:rPr>
        <w:t>Kontakt und Support</w:t>
      </w:r>
      <w:bookmarkEnd w:id="7"/>
    </w:p>
    <w:p w14:paraId="5E163863" w14:textId="77777777" w:rsidR="00827218" w:rsidRDefault="00827218">
      <w:pPr>
        <w:rPr>
          <w:sz w:val="28"/>
          <w:szCs w:val="28"/>
        </w:rPr>
      </w:pPr>
    </w:p>
    <w:p w14:paraId="157E0B1B" w14:textId="3DA8052C" w:rsidR="00827218" w:rsidRDefault="002A30CE">
      <w:pPr>
        <w:rPr>
          <w:sz w:val="28"/>
          <w:szCs w:val="28"/>
        </w:rPr>
      </w:pPr>
      <w:r>
        <w:rPr>
          <w:sz w:val="28"/>
          <w:szCs w:val="28"/>
        </w:rPr>
        <w:t>Für weitere Fragen oder technische Unterstützung wende</w:t>
      </w:r>
      <w:r w:rsidR="00CD7073">
        <w:rPr>
          <w:sz w:val="28"/>
          <w:szCs w:val="28"/>
        </w:rPr>
        <w:t>n Sie sich gerne</w:t>
      </w:r>
      <w:r>
        <w:rPr>
          <w:sz w:val="28"/>
          <w:szCs w:val="28"/>
        </w:rPr>
        <w:t xml:space="preserve"> an:</w:t>
      </w:r>
    </w:p>
    <w:p w14:paraId="1F7CB5D2" w14:textId="77777777" w:rsidR="00827218" w:rsidRDefault="002A30CE">
      <w:r>
        <w:rPr>
          <w:rFonts w:ascii="Segoe UI Emoji" w:hAnsi="Segoe UI Emoji" w:cs="Segoe UI Emoji"/>
          <w:sz w:val="28"/>
          <w:szCs w:val="28"/>
        </w:rPr>
        <w:t>📧</w:t>
      </w:r>
      <w:r>
        <w:rPr>
          <w:sz w:val="28"/>
          <w:szCs w:val="28"/>
        </w:rPr>
        <w:t xml:space="preserve"> E-Mail: </w:t>
      </w:r>
    </w:p>
    <w:p w14:paraId="0E57F6CF" w14:textId="77777777" w:rsidR="00827218" w:rsidRDefault="002A30CE">
      <w:r>
        <w:rPr>
          <w:rFonts w:ascii="Segoe UI Emoji" w:hAnsi="Segoe UI Emoji" w:cs="Segoe UI Emoji"/>
          <w:sz w:val="28"/>
          <w:szCs w:val="28"/>
        </w:rPr>
        <w:t>📞</w:t>
      </w:r>
      <w:r>
        <w:rPr>
          <w:sz w:val="28"/>
          <w:szCs w:val="28"/>
        </w:rPr>
        <w:t xml:space="preserve"> Telefon:</w:t>
      </w:r>
    </w:p>
    <w:sectPr w:rsidR="00827218">
      <w:pgSz w:w="11906" w:h="16838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B9FED" w14:textId="77777777" w:rsidR="007C2F09" w:rsidRDefault="007C2F09">
      <w:pPr>
        <w:spacing w:after="0" w:line="240" w:lineRule="auto"/>
      </w:pPr>
      <w:r>
        <w:separator/>
      </w:r>
    </w:p>
  </w:endnote>
  <w:endnote w:type="continuationSeparator" w:id="0">
    <w:p w14:paraId="534B5C55" w14:textId="77777777" w:rsidR="007C2F09" w:rsidRDefault="007C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E9E7" w14:textId="77777777" w:rsidR="007C2F09" w:rsidRDefault="007C2F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1AB5EA" w14:textId="77777777" w:rsidR="007C2F09" w:rsidRDefault="007C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3E6"/>
    <w:multiLevelType w:val="multilevel"/>
    <w:tmpl w:val="5B24EEDE"/>
    <w:lvl w:ilvl="0">
      <w:numFmt w:val="bullet"/>
      <w:lvlText w:val=""/>
      <w:lvlJc w:val="left"/>
      <w:pPr>
        <w:ind w:left="79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" w15:restartNumberingAfterBreak="0">
    <w:nsid w:val="31B82FD5"/>
    <w:multiLevelType w:val="multilevel"/>
    <w:tmpl w:val="510EE22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40C3E37"/>
    <w:multiLevelType w:val="multilevel"/>
    <w:tmpl w:val="2BA47E2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FCD56DC"/>
    <w:multiLevelType w:val="multilevel"/>
    <w:tmpl w:val="DBAC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4" w15:restartNumberingAfterBreak="0">
    <w:nsid w:val="71D140C0"/>
    <w:multiLevelType w:val="multilevel"/>
    <w:tmpl w:val="761CA42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7DA16F27"/>
    <w:multiLevelType w:val="multilevel"/>
    <w:tmpl w:val="00FAAD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18"/>
    <w:rsid w:val="00051316"/>
    <w:rsid w:val="000F5332"/>
    <w:rsid w:val="00186C72"/>
    <w:rsid w:val="002A30CE"/>
    <w:rsid w:val="00426D43"/>
    <w:rsid w:val="007C2F09"/>
    <w:rsid w:val="00827218"/>
    <w:rsid w:val="00A539F8"/>
    <w:rsid w:val="00A65576"/>
    <w:rsid w:val="00B55C8F"/>
    <w:rsid w:val="00CD7073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7AA3"/>
  <w15:docId w15:val="{B82FD1AD-C646-46A2-8C16-98108EE8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Times New Roman" w:hAnsi="Century Schoolbook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40" w:line="240" w:lineRule="auto"/>
      <w:outlineLvl w:val="0"/>
    </w:pPr>
    <w:rPr>
      <w:color w:val="37373A"/>
      <w:sz w:val="36"/>
      <w:szCs w:val="36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color w:val="535356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color w:val="535356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color w:val="53535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caps/>
      <w:color w:val="53535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aps/>
      <w:color w:val="37373A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b/>
      <w:bCs/>
      <w:color w:val="37373A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b/>
      <w:bCs/>
      <w:i/>
      <w:iCs/>
      <w:color w:val="37373A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i/>
      <w:iCs/>
      <w:color w:val="37373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rPr>
      <w:rFonts w:ascii="Century Schoolbook" w:eastAsia="Times New Roman" w:hAnsi="Century Schoolbook" w:cs="Times New Roman"/>
      <w:color w:val="37373A"/>
      <w:sz w:val="36"/>
      <w:szCs w:val="36"/>
    </w:rPr>
  </w:style>
  <w:style w:type="character" w:customStyle="1" w:styleId="Heading2Char">
    <w:name w:val="Heading 2 Char"/>
    <w:basedOn w:val="Absatz-Standardschriftart"/>
    <w:rPr>
      <w:rFonts w:ascii="Century Schoolbook" w:eastAsia="Times New Roman" w:hAnsi="Century Schoolbook" w:cs="Times New Roman"/>
      <w:color w:val="535356"/>
      <w:sz w:val="32"/>
      <w:szCs w:val="32"/>
    </w:rPr>
  </w:style>
  <w:style w:type="character" w:customStyle="1" w:styleId="Heading3Char">
    <w:name w:val="Heading 3 Char"/>
    <w:basedOn w:val="Absatz-Standardschriftart"/>
    <w:rPr>
      <w:rFonts w:ascii="Century Schoolbook" w:eastAsia="Times New Roman" w:hAnsi="Century Schoolbook" w:cs="Times New Roman"/>
      <w:color w:val="535356"/>
      <w:sz w:val="28"/>
      <w:szCs w:val="28"/>
    </w:rPr>
  </w:style>
  <w:style w:type="character" w:customStyle="1" w:styleId="Heading4Char">
    <w:name w:val="Heading 4 Char"/>
    <w:basedOn w:val="Absatz-Standardschriftart"/>
    <w:rPr>
      <w:rFonts w:ascii="Century Schoolbook" w:eastAsia="Times New Roman" w:hAnsi="Century Schoolbook" w:cs="Times New Roman"/>
      <w:color w:val="535356"/>
      <w:sz w:val="24"/>
      <w:szCs w:val="24"/>
    </w:rPr>
  </w:style>
  <w:style w:type="character" w:customStyle="1" w:styleId="Heading5Char">
    <w:name w:val="Heading 5 Char"/>
    <w:basedOn w:val="Absatz-Standardschriftart"/>
    <w:rPr>
      <w:rFonts w:ascii="Century Schoolbook" w:eastAsia="Times New Roman" w:hAnsi="Century Schoolbook" w:cs="Times New Roman"/>
      <w:caps/>
      <w:color w:val="535356"/>
    </w:rPr>
  </w:style>
  <w:style w:type="character" w:customStyle="1" w:styleId="Heading6Char">
    <w:name w:val="Heading 6 Char"/>
    <w:basedOn w:val="Absatz-Standardschriftart"/>
    <w:rPr>
      <w:rFonts w:ascii="Century Schoolbook" w:eastAsia="Times New Roman" w:hAnsi="Century Schoolbook" w:cs="Times New Roman"/>
      <w:i/>
      <w:iCs/>
      <w:caps/>
      <w:color w:val="37373A"/>
    </w:rPr>
  </w:style>
  <w:style w:type="character" w:customStyle="1" w:styleId="Heading7Char">
    <w:name w:val="Heading 7 Char"/>
    <w:basedOn w:val="Absatz-Standardschriftart"/>
    <w:rPr>
      <w:rFonts w:ascii="Century Schoolbook" w:eastAsia="Times New Roman" w:hAnsi="Century Schoolbook" w:cs="Times New Roman"/>
      <w:b/>
      <w:bCs/>
      <w:color w:val="37373A"/>
    </w:rPr>
  </w:style>
  <w:style w:type="character" w:customStyle="1" w:styleId="Heading8Char">
    <w:name w:val="Heading 8 Char"/>
    <w:basedOn w:val="Absatz-Standardschriftart"/>
    <w:rPr>
      <w:rFonts w:ascii="Century Schoolbook" w:eastAsia="Times New Roman" w:hAnsi="Century Schoolbook" w:cs="Times New Roman"/>
      <w:b/>
      <w:bCs/>
      <w:i/>
      <w:iCs/>
      <w:color w:val="37373A"/>
    </w:rPr>
  </w:style>
  <w:style w:type="character" w:customStyle="1" w:styleId="Heading9Char">
    <w:name w:val="Heading 9 Char"/>
    <w:basedOn w:val="Absatz-Standardschriftart"/>
    <w:rPr>
      <w:rFonts w:ascii="Century Schoolbook" w:eastAsia="Times New Roman" w:hAnsi="Century Schoolbook" w:cs="Times New Roman"/>
      <w:i/>
      <w:iCs/>
      <w:color w:val="37373A"/>
    </w:rPr>
  </w:style>
  <w:style w:type="paragraph" w:styleId="Titel">
    <w:name w:val="Title"/>
    <w:basedOn w:val="Standard"/>
    <w:next w:val="Standard"/>
    <w:uiPriority w:val="10"/>
    <w:qFormat/>
    <w:pPr>
      <w:spacing w:after="0" w:line="204" w:lineRule="auto"/>
      <w:contextualSpacing/>
    </w:pPr>
    <w:rPr>
      <w:caps/>
      <w:color w:val="46464A"/>
      <w:spacing w:val="-15"/>
      <w:sz w:val="72"/>
      <w:szCs w:val="72"/>
    </w:rPr>
  </w:style>
  <w:style w:type="character" w:customStyle="1" w:styleId="TitleChar">
    <w:name w:val="Title Char"/>
    <w:basedOn w:val="Absatz-Standardschriftart"/>
    <w:rPr>
      <w:rFonts w:ascii="Century Schoolbook" w:eastAsia="Times New Roman" w:hAnsi="Century Schoolbook" w:cs="Times New Roman"/>
      <w:caps/>
      <w:color w:val="46464A"/>
      <w:spacing w:val="-15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spacing w:after="240" w:line="240" w:lineRule="auto"/>
    </w:pPr>
    <w:rPr>
      <w:color w:val="6F6F74"/>
      <w:sz w:val="28"/>
      <w:szCs w:val="28"/>
    </w:rPr>
  </w:style>
  <w:style w:type="character" w:customStyle="1" w:styleId="SubtitleChar">
    <w:name w:val="Subtitle Char"/>
    <w:basedOn w:val="Absatz-Standardschriftart"/>
    <w:rPr>
      <w:rFonts w:ascii="Century Schoolbook" w:eastAsia="Times New Roman" w:hAnsi="Century Schoolbook" w:cs="Times New Roman"/>
      <w:color w:val="6F6F74"/>
      <w:sz w:val="28"/>
      <w:szCs w:val="28"/>
    </w:rPr>
  </w:style>
  <w:style w:type="paragraph" w:styleId="Zitat">
    <w:name w:val="Quote"/>
    <w:basedOn w:val="Standard"/>
    <w:next w:val="Standard"/>
    <w:pPr>
      <w:spacing w:before="120" w:after="120"/>
      <w:ind w:left="720"/>
    </w:pPr>
    <w:rPr>
      <w:color w:val="46464A"/>
      <w:sz w:val="24"/>
      <w:szCs w:val="24"/>
    </w:rPr>
  </w:style>
  <w:style w:type="character" w:customStyle="1" w:styleId="QuoteChar">
    <w:name w:val="Quote Char"/>
    <w:basedOn w:val="Absatz-Standardschriftart"/>
    <w:rPr>
      <w:color w:val="46464A"/>
      <w:sz w:val="24"/>
      <w:szCs w:val="24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b/>
      <w:bCs/>
      <w:i/>
      <w:iCs/>
    </w:rPr>
  </w:style>
  <w:style w:type="paragraph" w:styleId="IntensivesZitat">
    <w:name w:val="Intense Quote"/>
    <w:basedOn w:val="Standard"/>
    <w:next w:val="Standard"/>
    <w:pPr>
      <w:spacing w:before="100" w:after="240" w:line="240" w:lineRule="auto"/>
      <w:ind w:left="720"/>
      <w:jc w:val="center"/>
    </w:pPr>
    <w:rPr>
      <w:color w:val="46464A"/>
      <w:spacing w:val="-6"/>
      <w:sz w:val="32"/>
      <w:szCs w:val="32"/>
    </w:rPr>
  </w:style>
  <w:style w:type="character" w:customStyle="1" w:styleId="IntenseQuoteChar">
    <w:name w:val="Intense Quote Char"/>
    <w:basedOn w:val="Absatz-Standardschriftart"/>
    <w:rPr>
      <w:rFonts w:ascii="Century Schoolbook" w:eastAsia="Times New Roman" w:hAnsi="Century Schoolbook" w:cs="Times New Roman"/>
      <w:color w:val="46464A"/>
      <w:spacing w:val="-6"/>
      <w:sz w:val="32"/>
      <w:szCs w:val="32"/>
    </w:rPr>
  </w:style>
  <w:style w:type="character" w:styleId="IntensiverVerweis">
    <w:name w:val="Intense Reference"/>
    <w:basedOn w:val="Absatz-Standardschriftart"/>
    <w:rPr>
      <w:b/>
      <w:bCs/>
      <w:smallCaps/>
      <w:color w:val="46464A"/>
      <w:u w:val="single"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smallCaps/>
      <w:color w:val="46464A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SchwacherVerweis">
    <w:name w:val="Subtle Reference"/>
    <w:basedOn w:val="Absatz-Standardschriftart"/>
    <w:rPr>
      <w:smallCaps/>
      <w:color w:val="595959"/>
      <w:u w:val="none" w:color="7F7F7F"/>
    </w:rPr>
  </w:style>
  <w:style w:type="character" w:styleId="Buchtitel">
    <w:name w:val="Book Title"/>
    <w:basedOn w:val="Absatz-Standardschriftart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</w:style>
  <w:style w:type="character" w:customStyle="1" w:styleId="NoSpacingChar">
    <w:name w:val="No Spacing Char"/>
    <w:basedOn w:val="Absatz-Standardschriftart"/>
  </w:style>
  <w:style w:type="paragraph" w:styleId="Verzeichnis1">
    <w:name w:val="toc 1"/>
    <w:basedOn w:val="Standard"/>
    <w:next w:val="Standard"/>
    <w:autoRedefine/>
    <w:pPr>
      <w:spacing w:after="100"/>
    </w:pPr>
  </w:style>
  <w:style w:type="character" w:styleId="Hyperlink">
    <w:name w:val="Hyperlink"/>
    <w:basedOn w:val="Absatz-Standardschriftart"/>
    <w:rPr>
      <w:color w:val="67AA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505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Anwenderdokumentation boom</dc:title>
  <dc:subject/>
  <dc:creator>Natalie Schroiff</dc:creator>
  <dc:description/>
  <cp:lastModifiedBy>Natalie Schroiff</cp:lastModifiedBy>
  <cp:revision>11</cp:revision>
  <dcterms:created xsi:type="dcterms:W3CDTF">2025-04-09T16:56:00Z</dcterms:created>
  <dcterms:modified xsi:type="dcterms:W3CDTF">2025-04-10T06:37:00Z</dcterms:modified>
</cp:coreProperties>
</file>